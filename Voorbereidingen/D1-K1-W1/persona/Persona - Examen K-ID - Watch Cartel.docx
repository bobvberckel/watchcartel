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RPr="00313952" w14:paraId="63089CF2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6A912F4F" w14:textId="58667409" w:rsidR="000629D5" w:rsidRDefault="000629D5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5ED0E6E7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0F3719C4" w14:textId="6DFA490D" w:rsidR="000629D5" w:rsidRPr="002A231C" w:rsidRDefault="002A231C" w:rsidP="00846D4F">
            <w:pPr>
              <w:pStyle w:val="Adres"/>
              <w:rPr>
                <w:lang w:val="en-GB"/>
              </w:rPr>
            </w:pPr>
            <w:r w:rsidRPr="002A231C">
              <w:rPr>
                <w:lang w:val="en-GB"/>
              </w:rPr>
              <w:t>Jasper Lijfering</w:t>
            </w:r>
          </w:p>
          <w:p w14:paraId="4FE4329E" w14:textId="2A4CB4F8" w:rsidR="000629D5" w:rsidRPr="002A231C" w:rsidRDefault="002A231C" w:rsidP="00846D4F">
            <w:pPr>
              <w:pStyle w:val="Adres"/>
              <w:rPr>
                <w:lang w:val="en-GB"/>
              </w:rPr>
            </w:pPr>
            <w:r w:rsidRPr="002A231C">
              <w:rPr>
                <w:lang w:val="en-GB"/>
              </w:rPr>
              <w:t>Persona Watch C</w:t>
            </w:r>
            <w:r>
              <w:rPr>
                <w:lang w:val="en-GB"/>
              </w:rPr>
              <w:t>artel – Examen K-ID 2021</w:t>
            </w:r>
          </w:p>
          <w:p w14:paraId="6291AF9A" w14:textId="24CDC193" w:rsidR="000629D5" w:rsidRDefault="002A231C" w:rsidP="00846D4F">
            <w:pPr>
              <w:pStyle w:val="Adres"/>
            </w:pPr>
            <w:r>
              <w:t>Amsterdam Vintage Watches</w:t>
            </w:r>
          </w:p>
          <w:p w14:paraId="51B0126D" w14:textId="650411AB" w:rsidR="002A231C" w:rsidRPr="00846D4F" w:rsidRDefault="002A231C" w:rsidP="002A231C">
            <w:pPr>
              <w:pStyle w:val="Kop2"/>
            </w:pPr>
            <w:r>
              <w:t>opleiding</w:t>
            </w:r>
          </w:p>
          <w:p w14:paraId="20BA70A3" w14:textId="65A531AF" w:rsidR="002A231C" w:rsidRDefault="002A231C" w:rsidP="002A231C">
            <w:pPr>
              <w:pStyle w:val="Contactgegevens"/>
              <w:rPr>
                <w:u w:val="single"/>
              </w:rPr>
            </w:pPr>
            <w:r>
              <w:rPr>
                <w:u w:val="single"/>
              </w:rPr>
              <w:t xml:space="preserve">HAVO </w:t>
            </w:r>
            <w:r w:rsidR="00313952">
              <w:rPr>
                <w:u w:val="single"/>
              </w:rPr>
              <w:t>–</w:t>
            </w:r>
            <w:r>
              <w:rPr>
                <w:u w:val="single"/>
              </w:rPr>
              <w:t xml:space="preserve"> </w:t>
            </w:r>
            <w:r w:rsidR="00313952">
              <w:rPr>
                <w:u w:val="single"/>
              </w:rPr>
              <w:t>COMENIUS COLLEGE HILVERSUM</w:t>
            </w:r>
          </w:p>
          <w:p w14:paraId="0D6FE18A" w14:textId="182C323E" w:rsidR="00313952" w:rsidRDefault="00313952" w:rsidP="002A231C">
            <w:pPr>
              <w:pStyle w:val="Contactgegevens"/>
              <w:rPr>
                <w:u w:val="single"/>
              </w:rPr>
            </w:pPr>
          </w:p>
          <w:p w14:paraId="72903675" w14:textId="189C32BF" w:rsidR="00313952" w:rsidRPr="00313952" w:rsidRDefault="00313952" w:rsidP="002A231C">
            <w:pPr>
              <w:pStyle w:val="Contactgegevens"/>
              <w:rPr>
                <w:u w:val="single"/>
              </w:rPr>
            </w:pPr>
            <w:r>
              <w:rPr>
                <w:u w:val="single"/>
              </w:rPr>
              <w:t>BEDRIJFSKUNDE – HVA AMSTERDAM</w:t>
            </w:r>
          </w:p>
          <w:p w14:paraId="506EE94E" w14:textId="77777777" w:rsidR="000629D5" w:rsidRDefault="000629D5" w:rsidP="00846D4F"/>
          <w:p w14:paraId="49F923B6" w14:textId="7C03095D" w:rsidR="00313952" w:rsidRPr="00313952" w:rsidRDefault="00313952" w:rsidP="00313952">
            <w:pPr>
              <w:pStyle w:val="Kop2"/>
            </w:pPr>
            <w:r w:rsidRPr="00313952">
              <w:t>Werkervaring</w:t>
            </w:r>
          </w:p>
          <w:p w14:paraId="0C5C2FEF" w14:textId="77777777" w:rsidR="00313952" w:rsidRDefault="00313952" w:rsidP="00313952">
            <w:pPr>
              <w:pStyle w:val="Contactgegevens"/>
              <w:rPr>
                <w:u w:val="single"/>
                <w:lang w:val="en-GB"/>
              </w:rPr>
            </w:pPr>
            <w:r w:rsidRPr="00313952">
              <w:rPr>
                <w:u w:val="single"/>
                <w:lang w:val="en-GB"/>
              </w:rPr>
              <w:t xml:space="preserve">2015 – 2017 </w:t>
            </w:r>
            <w:r>
              <w:rPr>
                <w:u w:val="single"/>
                <w:lang w:val="en-GB"/>
              </w:rPr>
              <w:t>/ Rolex Sales Assistant</w:t>
            </w:r>
          </w:p>
          <w:p w14:paraId="6102D89D" w14:textId="77777777" w:rsidR="00313952" w:rsidRDefault="00313952" w:rsidP="00313952">
            <w:pPr>
              <w:pStyle w:val="Contactgegevens"/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2017 – 2021 / CEO Amsterdam Vintage Watches</w:t>
            </w:r>
          </w:p>
          <w:p w14:paraId="4F07851E" w14:textId="77777777" w:rsidR="00313952" w:rsidRDefault="00313952" w:rsidP="00313952">
            <w:pPr>
              <w:pStyle w:val="Contactgegevens"/>
              <w:rPr>
                <w:u w:val="single"/>
                <w:lang w:val="en-GB"/>
              </w:rPr>
            </w:pPr>
          </w:p>
          <w:p w14:paraId="6E8AB127" w14:textId="1CCE217E" w:rsidR="00313952" w:rsidRPr="00846D4F" w:rsidRDefault="00313952" w:rsidP="00313952">
            <w:pPr>
              <w:pStyle w:val="Kop2"/>
            </w:pPr>
            <w:r>
              <w:t>Specialisering</w:t>
            </w:r>
          </w:p>
          <w:p w14:paraId="59BB1C87" w14:textId="377DC12D" w:rsidR="00313952" w:rsidRDefault="00313952" w:rsidP="00313952">
            <w:pPr>
              <w:pStyle w:val="Contactgegevens"/>
              <w:rPr>
                <w:u w:val="single"/>
              </w:rPr>
            </w:pPr>
            <w:r>
              <w:rPr>
                <w:u w:val="single"/>
              </w:rPr>
              <w:t>Waardeherkenning dure horloges</w:t>
            </w:r>
          </w:p>
          <w:p w14:paraId="7A424E84" w14:textId="77777777" w:rsidR="00313952" w:rsidRDefault="00313952" w:rsidP="00313952">
            <w:pPr>
              <w:pStyle w:val="Contactgegevens"/>
              <w:rPr>
                <w:u w:val="single"/>
              </w:rPr>
            </w:pPr>
          </w:p>
          <w:p w14:paraId="5CCB183C" w14:textId="5D1B13C4" w:rsidR="00313952" w:rsidRDefault="00313952" w:rsidP="00313952">
            <w:pPr>
              <w:pStyle w:val="Contactgegevens"/>
              <w:rPr>
                <w:u w:val="single"/>
              </w:rPr>
            </w:pPr>
            <w:r>
              <w:rPr>
                <w:u w:val="single"/>
              </w:rPr>
              <w:t>Verkoop Rolex</w:t>
            </w:r>
          </w:p>
          <w:p w14:paraId="72D22343" w14:textId="723FD0E1" w:rsidR="00313952" w:rsidRDefault="00313952" w:rsidP="00313952">
            <w:pPr>
              <w:pStyle w:val="Contactgegevens"/>
              <w:rPr>
                <w:u w:val="single"/>
              </w:rPr>
            </w:pPr>
          </w:p>
          <w:p w14:paraId="153D29D3" w14:textId="1B175D29" w:rsidR="00313952" w:rsidRDefault="00313952" w:rsidP="00313952">
            <w:pPr>
              <w:pStyle w:val="Contactgegevens"/>
              <w:rPr>
                <w:u w:val="single"/>
              </w:rPr>
            </w:pPr>
            <w:r>
              <w:rPr>
                <w:u w:val="single"/>
              </w:rPr>
              <w:t>Bedrijfskundig nadenken</w:t>
            </w:r>
          </w:p>
          <w:p w14:paraId="6A5D9E12" w14:textId="248610E0" w:rsidR="00313952" w:rsidRDefault="00313952" w:rsidP="00313952">
            <w:pPr>
              <w:pStyle w:val="Contactgegevens"/>
              <w:rPr>
                <w:u w:val="single"/>
              </w:rPr>
            </w:pPr>
          </w:p>
          <w:p w14:paraId="7442D188" w14:textId="6D3A77E3" w:rsidR="00313952" w:rsidRPr="00846D4F" w:rsidRDefault="00313952" w:rsidP="00313952">
            <w:pPr>
              <w:pStyle w:val="Kop2"/>
            </w:pPr>
            <w:r>
              <w:t>Politieke aanhang</w:t>
            </w:r>
          </w:p>
          <w:p w14:paraId="04E1D39A" w14:textId="01797DD4" w:rsidR="00313952" w:rsidRDefault="00313952" w:rsidP="00313952">
            <w:pPr>
              <w:pStyle w:val="Contactgegevens"/>
              <w:rPr>
                <w:u w:val="single"/>
              </w:rPr>
            </w:pPr>
            <w:r>
              <w:rPr>
                <w:u w:val="single"/>
              </w:rPr>
              <w:t>VVD – Mark Rutte</w:t>
            </w:r>
          </w:p>
          <w:p w14:paraId="2CDCD308" w14:textId="2E98A968" w:rsidR="00313952" w:rsidRDefault="00313952" w:rsidP="00313952">
            <w:pPr>
              <w:pStyle w:val="Contactgegevens"/>
              <w:rPr>
                <w:u w:val="single"/>
              </w:rPr>
            </w:pPr>
          </w:p>
          <w:p w14:paraId="0EB2D814" w14:textId="14DA87F5" w:rsidR="00313952" w:rsidRPr="00313952" w:rsidRDefault="00313952" w:rsidP="00313952">
            <w:pPr>
              <w:pStyle w:val="Kop2"/>
              <w:rPr>
                <w:lang w:val="en-GB"/>
              </w:rPr>
            </w:pPr>
            <w:r w:rsidRPr="00313952">
              <w:rPr>
                <w:lang w:val="en-GB"/>
              </w:rPr>
              <w:t>webshops</w:t>
            </w:r>
          </w:p>
          <w:p w14:paraId="7E183890" w14:textId="0C1E199F" w:rsidR="00313952" w:rsidRPr="00313952" w:rsidRDefault="00313952" w:rsidP="00313952">
            <w:pPr>
              <w:pStyle w:val="Contactgegevens"/>
              <w:rPr>
                <w:u w:val="single"/>
              </w:rPr>
            </w:pPr>
            <w:r w:rsidRPr="00313952">
              <w:rPr>
                <w:u w:val="single"/>
              </w:rPr>
              <w:t>Vente Exclusive (van alles e</w:t>
            </w:r>
            <w:r>
              <w:rPr>
                <w:u w:val="single"/>
              </w:rPr>
              <w:t>n nog wat)</w:t>
            </w:r>
          </w:p>
          <w:p w14:paraId="023EE4D7" w14:textId="77777777" w:rsidR="00313952" w:rsidRPr="00313952" w:rsidRDefault="00313952" w:rsidP="00313952">
            <w:pPr>
              <w:pStyle w:val="Contactgegevens"/>
              <w:rPr>
                <w:u w:val="single"/>
              </w:rPr>
            </w:pPr>
          </w:p>
          <w:p w14:paraId="3171EE03" w14:textId="77777777" w:rsidR="00313952" w:rsidRDefault="00313952" w:rsidP="00313952">
            <w:pPr>
              <w:pStyle w:val="Contactgegevens"/>
              <w:rPr>
                <w:u w:val="single"/>
              </w:rPr>
            </w:pPr>
            <w:r>
              <w:rPr>
                <w:u w:val="single"/>
              </w:rPr>
              <w:t>Bijenkorf (Kleding Afdeling)</w:t>
            </w:r>
          </w:p>
          <w:p w14:paraId="6A00EFEC" w14:textId="77777777" w:rsidR="00313952" w:rsidRDefault="00313952" w:rsidP="00313952">
            <w:pPr>
              <w:pStyle w:val="Contactgegevens"/>
              <w:rPr>
                <w:u w:val="single"/>
              </w:rPr>
            </w:pPr>
          </w:p>
          <w:p w14:paraId="4F718E77" w14:textId="77777777" w:rsidR="00313952" w:rsidRDefault="00313952" w:rsidP="00313952">
            <w:pPr>
              <w:pStyle w:val="Contactgegevens"/>
              <w:rPr>
                <w:u w:val="single"/>
              </w:rPr>
            </w:pPr>
            <w:r>
              <w:rPr>
                <w:u w:val="single"/>
              </w:rPr>
              <w:t>Apple (Macbooks voor eigen/zakelijk gebruik)</w:t>
            </w:r>
          </w:p>
          <w:p w14:paraId="2E0A943C" w14:textId="77777777" w:rsidR="00313952" w:rsidRDefault="00313952" w:rsidP="00313952">
            <w:pPr>
              <w:pStyle w:val="Contactgegevens"/>
              <w:rPr>
                <w:u w:val="single"/>
              </w:rPr>
            </w:pPr>
          </w:p>
          <w:p w14:paraId="66E58C20" w14:textId="4086ADA2" w:rsidR="00313952" w:rsidRPr="00313952" w:rsidRDefault="00313952" w:rsidP="00313952">
            <w:pPr>
              <w:pStyle w:val="Kop2"/>
              <w:rPr>
                <w:lang w:val="en-GB"/>
              </w:rPr>
            </w:pPr>
            <w:r w:rsidRPr="00313952">
              <w:rPr>
                <w:lang w:val="en-GB"/>
              </w:rPr>
              <w:t>ME</w:t>
            </w:r>
            <w:r>
              <w:rPr>
                <w:lang w:val="en-GB"/>
              </w:rPr>
              <w:t>RKen</w:t>
            </w:r>
          </w:p>
          <w:p w14:paraId="0F3D88A9" w14:textId="2D77EAD0" w:rsidR="00313952" w:rsidRPr="00313952" w:rsidRDefault="00313952" w:rsidP="00313952">
            <w:pPr>
              <w:pStyle w:val="Contactgegevens"/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Rolex</w:t>
            </w:r>
          </w:p>
          <w:p w14:paraId="46B0777D" w14:textId="77777777" w:rsidR="00313952" w:rsidRPr="00313952" w:rsidRDefault="00313952" w:rsidP="00313952">
            <w:pPr>
              <w:pStyle w:val="Contactgegevens"/>
              <w:rPr>
                <w:u w:val="single"/>
                <w:lang w:val="en-GB"/>
              </w:rPr>
            </w:pPr>
          </w:p>
          <w:p w14:paraId="7AE4C3CF" w14:textId="1A6B5F99" w:rsidR="00313952" w:rsidRDefault="00313952" w:rsidP="00313952">
            <w:pPr>
              <w:pStyle w:val="Contactgegevens"/>
              <w:rPr>
                <w:u w:val="single"/>
                <w:lang w:val="en-GB"/>
              </w:rPr>
            </w:pPr>
            <w:r w:rsidRPr="00313952">
              <w:rPr>
                <w:u w:val="single"/>
                <w:lang w:val="en-GB"/>
              </w:rPr>
              <w:t>Nike</w:t>
            </w:r>
          </w:p>
          <w:p w14:paraId="243F1F6A" w14:textId="77777777" w:rsidR="00313952" w:rsidRPr="00313952" w:rsidRDefault="00313952" w:rsidP="00313952">
            <w:pPr>
              <w:pStyle w:val="Contactgegevens"/>
              <w:rPr>
                <w:u w:val="single"/>
                <w:lang w:val="en-GB"/>
              </w:rPr>
            </w:pPr>
          </w:p>
          <w:p w14:paraId="0BFCEC6A" w14:textId="1541DA96" w:rsidR="00313952" w:rsidRPr="00313952" w:rsidRDefault="00313952" w:rsidP="00313952">
            <w:pPr>
              <w:pStyle w:val="Contactgegevens"/>
              <w:rPr>
                <w:u w:val="single"/>
                <w:lang w:val="en-GB"/>
              </w:rPr>
            </w:pPr>
            <w:r w:rsidRPr="00313952">
              <w:rPr>
                <w:u w:val="single"/>
                <w:lang w:val="en-GB"/>
              </w:rPr>
              <w:t>Stone I</w:t>
            </w:r>
            <w:r>
              <w:rPr>
                <w:u w:val="single"/>
                <w:lang w:val="en-GB"/>
              </w:rPr>
              <w:t>sland</w:t>
            </w:r>
          </w:p>
          <w:p w14:paraId="662A4A6E" w14:textId="77777777" w:rsidR="00313952" w:rsidRDefault="00313952" w:rsidP="00313952">
            <w:pPr>
              <w:pStyle w:val="Contactgegevens"/>
              <w:rPr>
                <w:u w:val="single"/>
                <w:lang w:val="en-GB"/>
              </w:rPr>
            </w:pPr>
          </w:p>
          <w:p w14:paraId="41DDB2FE" w14:textId="3F797F05" w:rsidR="00313952" w:rsidRPr="00313952" w:rsidRDefault="00313952" w:rsidP="00313952">
            <w:pPr>
              <w:pStyle w:val="Contactgegevens"/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Rolls Royce</w:t>
            </w:r>
            <w:r w:rsidRPr="00313952">
              <w:rPr>
                <w:u w:val="single"/>
                <w:lang w:val="en-GB"/>
              </w:rPr>
              <w:t xml:space="preserve"> </w:t>
            </w:r>
          </w:p>
          <w:p w14:paraId="31A7D569" w14:textId="77777777" w:rsidR="00313952" w:rsidRPr="00313952" w:rsidRDefault="00313952" w:rsidP="00313952">
            <w:pPr>
              <w:pStyle w:val="Contactgegevens"/>
              <w:rPr>
                <w:u w:val="single"/>
                <w:lang w:val="en-GB"/>
              </w:rPr>
            </w:pPr>
          </w:p>
          <w:p w14:paraId="46423046" w14:textId="77777777" w:rsidR="00313952" w:rsidRPr="00313952" w:rsidRDefault="00313952" w:rsidP="00313952">
            <w:pPr>
              <w:pStyle w:val="Contactgegevens"/>
              <w:rPr>
                <w:u w:val="single"/>
                <w:lang w:val="en-GB"/>
              </w:rPr>
            </w:pPr>
          </w:p>
          <w:p w14:paraId="66B014EA" w14:textId="77777777" w:rsidR="00313952" w:rsidRPr="00313952" w:rsidRDefault="00313952" w:rsidP="00313952">
            <w:pPr>
              <w:pStyle w:val="Contactgegevens"/>
              <w:rPr>
                <w:lang w:val="en-GB"/>
              </w:rPr>
            </w:pPr>
          </w:p>
          <w:p w14:paraId="6FB08C70" w14:textId="766DA06B" w:rsidR="00313952" w:rsidRPr="00313952" w:rsidRDefault="00313952" w:rsidP="00313952">
            <w:pPr>
              <w:pStyle w:val="Contactgegevens"/>
              <w:rPr>
                <w:lang w:val="en-GB"/>
              </w:rPr>
            </w:pPr>
          </w:p>
        </w:tc>
      </w:tr>
      <w:tr w:rsidR="000629D5" w14:paraId="132F1A8E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05913C40" w14:textId="6D7E68B7" w:rsidR="002A231C" w:rsidRPr="00313952" w:rsidRDefault="002A231C" w:rsidP="002A231C">
            <w:pPr>
              <w:pStyle w:val="Titel"/>
              <w:rPr>
                <w:sz w:val="72"/>
                <w:szCs w:val="72"/>
                <w:lang w:val="en-GB"/>
              </w:rPr>
            </w:pPr>
            <w:r>
              <w:rPr>
                <w:noProof/>
                <w:lang w:bidi="nl-NL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FD67977" wp14:editId="0462B317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-3651885</wp:posOffset>
                      </wp:positionV>
                      <wp:extent cx="2122805" cy="2866390"/>
                      <wp:effectExtent l="19050" t="19050" r="29845" b="29210"/>
                      <wp:wrapNone/>
                      <wp:docPr id="2" name="Ovaal 2" title="Professionele portretfoto van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86639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1B365" id="Ovaal 2" o:spid="_x0000_s1026" alt="Titel: Professionele portretfoto van man" style="position:absolute;margin-left:-9pt;margin-top:-287.55pt;width:167.15pt;height:225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" strokecolor="#94b6d2 [3204]" strokeweight="5pt">
                      <v:fill r:id="rId11" o:title="" recolor="t" rotate="t" type="frame"/>
                      <v:stroke joinstyle="miter"/>
                    </v:oval>
                  </w:pict>
                </mc:Fallback>
              </mc:AlternateContent>
            </w:r>
            <w:r w:rsidRPr="00313952">
              <w:rPr>
                <w:sz w:val="72"/>
                <w:szCs w:val="72"/>
                <w:lang w:val="en-GB"/>
              </w:rPr>
              <w:t>Watch</w:t>
            </w:r>
          </w:p>
          <w:p w14:paraId="77647ECC" w14:textId="38007B91" w:rsidR="002A231C" w:rsidRPr="00313952" w:rsidRDefault="002A231C" w:rsidP="002A231C">
            <w:pPr>
              <w:pStyle w:val="Titel"/>
              <w:rPr>
                <w:sz w:val="72"/>
                <w:szCs w:val="72"/>
                <w:lang w:val="en-GB"/>
              </w:rPr>
            </w:pPr>
            <w:r w:rsidRPr="00313952">
              <w:rPr>
                <w:sz w:val="72"/>
                <w:szCs w:val="72"/>
                <w:lang w:val="en-GB"/>
              </w:rPr>
              <w:t>Cartel</w:t>
            </w:r>
          </w:p>
          <w:p w14:paraId="4A515F59" w14:textId="0E535E50" w:rsidR="000629D5" w:rsidRPr="00313952" w:rsidRDefault="002A231C" w:rsidP="000629D5">
            <w:pPr>
              <w:pStyle w:val="Ondertitel"/>
              <w:rPr>
                <w:color w:val="auto"/>
                <w:spacing w:val="1"/>
                <w:w w:val="97"/>
                <w:sz w:val="18"/>
                <w:szCs w:val="22"/>
                <w:lang w:val="en-GB"/>
              </w:rPr>
            </w:pPr>
            <w:r w:rsidRPr="00313952">
              <w:rPr>
                <w:spacing w:val="2"/>
                <w:w w:val="78"/>
                <w:lang w:val="en-GB"/>
              </w:rPr>
              <w:t>Examen K-ID 202</w:t>
            </w:r>
            <w:r w:rsidRPr="00313952">
              <w:rPr>
                <w:spacing w:val="10"/>
                <w:w w:val="78"/>
                <w:lang w:val="en-GB"/>
              </w:rPr>
              <w:t>1</w:t>
            </w:r>
          </w:p>
          <w:p w14:paraId="2C91AAAE" w14:textId="24CE11D5" w:rsidR="002A231C" w:rsidRPr="00846D4F" w:rsidRDefault="002A231C" w:rsidP="002A231C">
            <w:pPr>
              <w:pStyle w:val="Kop2"/>
            </w:pPr>
            <w:r>
              <w:t>PROFIEL</w:t>
            </w:r>
          </w:p>
          <w:p w14:paraId="6B4D9B7E" w14:textId="04788324" w:rsidR="002A231C" w:rsidRDefault="002A231C" w:rsidP="002A231C">
            <w:pPr>
              <w:pStyle w:val="Contactgegevens"/>
            </w:pPr>
            <w:r>
              <w:t>LENGTE: 186CM</w:t>
            </w:r>
          </w:p>
          <w:p w14:paraId="1E4BAF8E" w14:textId="5E1F190E" w:rsidR="002A231C" w:rsidRDefault="002A231C" w:rsidP="002A231C">
            <w:pPr>
              <w:pStyle w:val="Contactgegevens"/>
            </w:pPr>
            <w:r>
              <w:t>LEEFTIJD: 24</w:t>
            </w:r>
          </w:p>
          <w:p w14:paraId="6A111483" w14:textId="58B46323" w:rsidR="002A231C" w:rsidRDefault="002A231C" w:rsidP="002A231C">
            <w:pPr>
              <w:pStyle w:val="Contactgegevens"/>
            </w:pPr>
            <w:r>
              <w:t>WOONPLAATS: AMSTERDAM</w:t>
            </w:r>
          </w:p>
          <w:p w14:paraId="1B4C22E3" w14:textId="1B46AD86" w:rsidR="002A231C" w:rsidRDefault="002A231C" w:rsidP="002A231C">
            <w:pPr>
              <w:pStyle w:val="Contactgegevens"/>
            </w:pPr>
            <w:r>
              <w:t>GEBOREN IN: AMSTERDAM</w:t>
            </w:r>
          </w:p>
          <w:p w14:paraId="7E621605" w14:textId="064114D9" w:rsidR="002A231C" w:rsidRDefault="002A231C" w:rsidP="002A231C">
            <w:pPr>
              <w:pStyle w:val="Contactgegevens"/>
            </w:pPr>
            <w:r>
              <w:t>GEBOORTEJAAR: 1997</w:t>
            </w:r>
          </w:p>
          <w:p w14:paraId="09C98A9F" w14:textId="77777777" w:rsidR="002A231C" w:rsidRDefault="002A231C" w:rsidP="002A231C">
            <w:pPr>
              <w:pStyle w:val="Contactgegevens"/>
            </w:pPr>
          </w:p>
          <w:p w14:paraId="27EDCBEE" w14:textId="09EC2E46" w:rsidR="000629D5" w:rsidRPr="00846D4F" w:rsidRDefault="002A231C" w:rsidP="00846D4F">
            <w:pPr>
              <w:pStyle w:val="Kop2"/>
            </w:pPr>
            <w:r>
              <w:t>Hobby’s</w:t>
            </w:r>
          </w:p>
          <w:p w14:paraId="108905CE" w14:textId="77777777" w:rsidR="000629D5" w:rsidRDefault="002A231C" w:rsidP="000629D5">
            <w:pPr>
              <w:pStyle w:val="Contactgegevens"/>
            </w:pPr>
            <w:r>
              <w:t>TECH</w:t>
            </w:r>
          </w:p>
          <w:p w14:paraId="12E2B621" w14:textId="77777777" w:rsidR="002A231C" w:rsidRDefault="002A231C" w:rsidP="000629D5">
            <w:pPr>
              <w:pStyle w:val="Contactgegevens"/>
            </w:pPr>
            <w:r>
              <w:t>HORLOGES</w:t>
            </w:r>
          </w:p>
          <w:p w14:paraId="77CE3FED" w14:textId="77777777" w:rsidR="002A231C" w:rsidRDefault="002A231C" w:rsidP="000629D5">
            <w:pPr>
              <w:pStyle w:val="Contactgegevens"/>
            </w:pPr>
            <w:r>
              <w:t>AUTO’S</w:t>
            </w:r>
          </w:p>
          <w:p w14:paraId="182798C2" w14:textId="77777777" w:rsidR="002A231C" w:rsidRDefault="002A231C" w:rsidP="000629D5">
            <w:pPr>
              <w:pStyle w:val="Contactgegevens"/>
            </w:pPr>
            <w:r>
              <w:t>VINTAGE INTERIEUR</w:t>
            </w:r>
          </w:p>
          <w:p w14:paraId="093A3524" w14:textId="77777777" w:rsidR="002A231C" w:rsidRDefault="002A231C" w:rsidP="000629D5">
            <w:pPr>
              <w:pStyle w:val="Contactgegevens"/>
            </w:pPr>
            <w:r>
              <w:t>HOCKEY</w:t>
            </w:r>
          </w:p>
          <w:p w14:paraId="5B230C8E" w14:textId="77777777" w:rsidR="002A231C" w:rsidRDefault="002A231C" w:rsidP="000629D5">
            <w:pPr>
              <w:pStyle w:val="Contactgegevens"/>
            </w:pPr>
            <w:r>
              <w:t>INSTRUMENTEN</w:t>
            </w:r>
          </w:p>
          <w:p w14:paraId="7D03B667" w14:textId="631E9FDB" w:rsidR="002A231C" w:rsidRPr="002A231C" w:rsidRDefault="002A231C" w:rsidP="000629D5">
            <w:pPr>
              <w:pStyle w:val="Contactgegevens"/>
              <w:rPr>
                <w:rStyle w:val="Hyperlink"/>
                <w:color w:val="auto"/>
                <w:u w:val="none"/>
              </w:rPr>
            </w:pPr>
            <w:r>
              <w:t>POLITIEK</w:t>
            </w:r>
          </w:p>
        </w:tc>
        <w:tc>
          <w:tcPr>
            <w:tcW w:w="720" w:type="dxa"/>
          </w:tcPr>
          <w:p w14:paraId="12797592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58A02819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111A7A67" w14:textId="77777777" w:rsidR="0043117B" w:rsidRPr="00846D4F" w:rsidRDefault="00313952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94C08" w14:textId="77777777" w:rsidR="002A231C" w:rsidRDefault="002A231C" w:rsidP="000C45FF">
      <w:r>
        <w:separator/>
      </w:r>
    </w:p>
  </w:endnote>
  <w:endnote w:type="continuationSeparator" w:id="0">
    <w:p w14:paraId="334B421D" w14:textId="77777777" w:rsidR="002A231C" w:rsidRDefault="002A231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5A101" w14:textId="77777777" w:rsidR="002A231C" w:rsidRDefault="002A231C" w:rsidP="000C45FF">
      <w:r>
        <w:separator/>
      </w:r>
    </w:p>
  </w:footnote>
  <w:footnote w:type="continuationSeparator" w:id="0">
    <w:p w14:paraId="22E5322A" w14:textId="77777777" w:rsidR="002A231C" w:rsidRDefault="002A231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D124" w14:textId="77777777" w:rsidR="000C45FF" w:rsidRDefault="000C45FF">
    <w:pPr>
      <w:pStyle w:val="Koptekst"/>
    </w:pPr>
    <w:r>
      <w:rPr>
        <w:noProof/>
        <w:lang w:bidi="nl-NL"/>
      </w:rPr>
      <w:drawing>
        <wp:anchor distT="0" distB="0" distL="114300" distR="114300" simplePos="0" relativeHeight="251658240" behindDoc="1" locked="0" layoutInCell="1" allowOverlap="1" wp14:anchorId="37732816" wp14:editId="57D5AD88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Afbeelding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1C"/>
    <w:rsid w:val="00036450"/>
    <w:rsid w:val="00061C84"/>
    <w:rsid w:val="000629D5"/>
    <w:rsid w:val="00076632"/>
    <w:rsid w:val="000C45FF"/>
    <w:rsid w:val="000E3FD1"/>
    <w:rsid w:val="000F46E6"/>
    <w:rsid w:val="00153721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2A231C"/>
    <w:rsid w:val="0030481B"/>
    <w:rsid w:val="00313952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7C28B9"/>
    <w:rsid w:val="00802CA0"/>
    <w:rsid w:val="00846D4F"/>
    <w:rsid w:val="008C1736"/>
    <w:rsid w:val="00922D5C"/>
    <w:rsid w:val="009C7167"/>
    <w:rsid w:val="009E7C63"/>
    <w:rsid w:val="00A10A67"/>
    <w:rsid w:val="00A2118D"/>
    <w:rsid w:val="00AB7852"/>
    <w:rsid w:val="00AD76E2"/>
    <w:rsid w:val="00B20152"/>
    <w:rsid w:val="00B70850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06B8C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FC1A28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Standaard">
    <w:name w:val="Normal"/>
    <w:qFormat/>
    <w:rsid w:val="00AB7852"/>
    <w:pPr>
      <w:spacing w:after="200" w:line="216" w:lineRule="auto"/>
    </w:pPr>
    <w:rPr>
      <w:sz w:val="20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1B2ABD"/>
    <w:rPr>
      <w:caps/>
      <w:color w:val="000000" w:themeColor="text1"/>
      <w:sz w:val="96"/>
      <w:szCs w:val="76"/>
    </w:rPr>
  </w:style>
  <w:style w:type="character" w:styleId="Nadruk">
    <w:name w:val="Emphasis"/>
    <w:basedOn w:val="Standaardalinea-lettertype"/>
    <w:uiPriority w:val="11"/>
    <w:semiHidden/>
    <w:qFormat/>
    <w:rsid w:val="00E25A26"/>
    <w:rPr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um">
    <w:name w:val="Date"/>
    <w:basedOn w:val="Standaard"/>
    <w:next w:val="Standaard"/>
    <w:link w:val="DatumChar"/>
    <w:uiPriority w:val="99"/>
    <w:rsid w:val="00036450"/>
  </w:style>
  <w:style w:type="character" w:customStyle="1" w:styleId="DatumChar">
    <w:name w:val="Datum Char"/>
    <w:basedOn w:val="Standaardalinea-lettertype"/>
    <w:link w:val="Datum"/>
    <w:uiPriority w:val="99"/>
    <w:rsid w:val="00036450"/>
    <w:rPr>
      <w:sz w:val="18"/>
      <w:szCs w:val="22"/>
    </w:rPr>
  </w:style>
  <w:style w:type="character" w:styleId="Hyperlink">
    <w:name w:val="Hyperlink"/>
    <w:basedOn w:val="Standaardalinea-lettertype"/>
    <w:uiPriority w:val="99"/>
    <w:rsid w:val="00E93B74"/>
    <w:rPr>
      <w:color w:val="B85A22" w:themeColor="accent2" w:themeShade="BF"/>
      <w:u w:val="single"/>
    </w:rPr>
  </w:style>
  <w:style w:type="character" w:styleId="Onopgelostemelding">
    <w:name w:val="Unresolved Mention"/>
    <w:basedOn w:val="Standaardalinea-lettertype"/>
    <w:uiPriority w:val="99"/>
    <w:semiHidden/>
    <w:rsid w:val="004813B3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0C45FF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0C45FF"/>
    <w:rPr>
      <w:sz w:val="22"/>
      <w:szCs w:val="22"/>
    </w:rPr>
  </w:style>
  <w:style w:type="table" w:styleId="Tabelraster">
    <w:name w:val="Table Grid"/>
    <w:basedOn w:val="Standaardtabe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1B2ABD"/>
    <w:rPr>
      <w:color w:val="8080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jstopsomteken">
    <w:name w:val="List Bullet"/>
    <w:basedOn w:val="Standaard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ijzetekst">
    <w:name w:val="Grijze tekst"/>
    <w:basedOn w:val="Standaardalinea-lettertype"/>
    <w:uiPriority w:val="4"/>
    <w:semiHidden/>
    <w:qFormat/>
    <w:rsid w:val="000629D5"/>
    <w:rPr>
      <w:color w:val="808080" w:themeColor="background1" w:themeShade="80"/>
    </w:rPr>
  </w:style>
  <w:style w:type="paragraph" w:customStyle="1" w:styleId="Adres">
    <w:name w:val="Adres"/>
    <w:basedOn w:val="Standaard"/>
    <w:qFormat/>
    <w:rsid w:val="00AB7852"/>
    <w:pPr>
      <w:spacing w:after="360"/>
      <w:contextualSpacing/>
    </w:pPr>
  </w:style>
  <w:style w:type="paragraph" w:customStyle="1" w:styleId="Contactgegevens">
    <w:name w:val="Contactgegevens"/>
    <w:basedOn w:val="Standaard"/>
    <w:qFormat/>
    <w:rsid w:val="000629D5"/>
    <w:pPr>
      <w:contextualSpacing/>
    </w:pPr>
  </w:style>
  <w:style w:type="paragraph" w:styleId="Geenafstand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\AppData\Roaming\Microsoft\Templates\Blauwe%20grijze%20sollicitatiebrief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Blauwe grijze sollicitatiebrief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2021-05-25T18:26:00Z</dcterms:created>
  <dcterms:modified xsi:type="dcterms:W3CDTF">2021-05-26T16:07:00Z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